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2810"/>
        <w:gridCol w:w="1869"/>
      </w:tblGrid>
      <w:tr w:rsidR="00424AE2" w14:paraId="4498CF75" w14:textId="77777777" w:rsidTr="00A8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6121" w:type="dxa"/>
          </w:tcPr>
          <w:sdt>
            <w:sdtPr>
              <w:alias w:val="Enter company name:"/>
              <w:tag w:val="Enter company name:"/>
              <w:id w:val="742448575"/>
              <w:placeholder>
                <w:docPart w:val="35677C73B18B4226A012359EF555742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E1B5EBE" w14:textId="0043144D" w:rsidR="00424AE2" w:rsidRPr="00CA4E61" w:rsidRDefault="00CA6910" w:rsidP="00CA4E61">
                <w:pPr>
                  <w:pStyle w:val="Heading2"/>
                  <w:outlineLvl w:val="1"/>
                  <w:rPr>
                    <w:rStyle w:val="SubtleEmphasis"/>
                    <w:i w:val="0"/>
                    <w:iCs w:val="0"/>
                    <w:color w:val="595959" w:themeColor="text1" w:themeTint="A6"/>
                  </w:rPr>
                </w:pPr>
                <w:proofErr w:type="spellStart"/>
                <w:r w:rsidRPr="00CA4E61">
                  <w:t>BlackMilk</w:t>
                </w:r>
                <w:proofErr w:type="spellEnd"/>
                <w:r w:rsidRPr="00CA4E61">
                  <w:t xml:space="preserve"> Media</w:t>
                </w:r>
              </w:p>
            </w:sdtContent>
          </w:sdt>
        </w:tc>
        <w:tc>
          <w:tcPr>
            <w:tcW w:w="4679" w:type="dxa"/>
            <w:gridSpan w:val="2"/>
          </w:tcPr>
          <w:p w14:paraId="0B0E7485" w14:textId="77777777" w:rsidR="00424AE2" w:rsidRDefault="00653E5D">
            <w:pPr>
              <w:pStyle w:val="Heading1"/>
              <w:outlineLvl w:val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4D43D45FBB154FD7B06E1BD46BFFF6D8"/>
                </w:placeholder>
                <w:temporary/>
                <w:showingPlcHdr/>
                <w15:appearance w15:val="hidden"/>
              </w:sdtPr>
              <w:sdtEndPr/>
              <w:sdtContent>
                <w:r w:rsidR="007939A3">
                  <w:t>invoice</w:t>
                </w:r>
              </w:sdtContent>
            </w:sdt>
          </w:p>
        </w:tc>
      </w:tr>
      <w:tr w:rsidR="00790ADA" w14:paraId="5AE82F23" w14:textId="77777777" w:rsidTr="00A853D4">
        <w:trPr>
          <w:trHeight w:val="1349"/>
        </w:trPr>
        <w:tc>
          <w:tcPr>
            <w:tcW w:w="6121" w:type="dxa"/>
          </w:tcPr>
          <w:p w14:paraId="355B9DBC" w14:textId="57E7BCC9" w:rsidR="00790ADA" w:rsidRPr="00BB5412" w:rsidRDefault="00790ADA" w:rsidP="00BB5412">
            <w:pPr>
              <w:pStyle w:val="ContactInfo"/>
            </w:pPr>
            <w:r>
              <w:t>[</w:t>
            </w:r>
            <w:r w:rsidR="0050498C">
              <w:t>N</w:t>
            </w:r>
            <w:r>
              <w:t>ame]</w:t>
            </w:r>
          </w:p>
          <w:p w14:paraId="3B751AB9" w14:textId="4A940EC7" w:rsidR="00790ADA" w:rsidRPr="00BB5412" w:rsidRDefault="00790ADA" w:rsidP="00BB5412">
            <w:pPr>
              <w:pStyle w:val="ContactInfo"/>
            </w:pPr>
            <w:r>
              <w:t>[address1]</w:t>
            </w:r>
            <w:r w:rsidRPr="00BB5412">
              <w:t xml:space="preserve"> </w:t>
            </w:r>
          </w:p>
          <w:p w14:paraId="20659B60" w14:textId="208C630C" w:rsidR="00790ADA" w:rsidRDefault="00790ADA" w:rsidP="00BB5412">
            <w:pPr>
              <w:pStyle w:val="ContactInfo"/>
            </w:pPr>
            <w:r>
              <w:t>[address2]</w:t>
            </w:r>
          </w:p>
          <w:p w14:paraId="168EFD08" w14:textId="2A0879F9" w:rsidR="00790ADA" w:rsidRDefault="00790ADA" w:rsidP="00BB5412">
            <w:pPr>
              <w:pStyle w:val="ContactInfo"/>
            </w:pPr>
            <w:r>
              <w:t>[address3]</w:t>
            </w:r>
          </w:p>
        </w:tc>
        <w:tc>
          <w:tcPr>
            <w:tcW w:w="2810" w:type="dxa"/>
          </w:tcPr>
          <w:p w14:paraId="57CB5707" w14:textId="6CB458B2" w:rsidR="00790ADA" w:rsidRDefault="00653E5D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321C297BE34B4D179E215189FD328DD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790ADA" w:rsidRPr="00652283">
                  <w:rPr>
                    <w:rStyle w:val="Strong"/>
                  </w:rPr>
                  <w:t>INVOICE</w:t>
                </w:r>
              </w:sdtContent>
            </w:sdt>
            <w:r w:rsidR="00F123B4">
              <w:rPr>
                <w:rStyle w:val="Strong"/>
              </w:rPr>
              <w:t>#</w:t>
            </w:r>
            <w:r w:rsidR="00790ADA">
              <w:t xml:space="preserve"> </w:t>
            </w:r>
          </w:p>
          <w:p w14:paraId="62A5C4A7" w14:textId="2ED68940" w:rsidR="00790ADA" w:rsidRDefault="00653E5D">
            <w:pPr>
              <w:pStyle w:val="Rightalign"/>
            </w:pP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73330D268E104C37B8329494C9EF751D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790ADA" w:rsidRPr="00652283">
                  <w:rPr>
                    <w:rStyle w:val="Strong"/>
                  </w:rPr>
                  <w:t>DATE</w:t>
                </w:r>
              </w:sdtContent>
            </w:sdt>
          </w:p>
        </w:tc>
        <w:tc>
          <w:tcPr>
            <w:tcW w:w="1869" w:type="dxa"/>
          </w:tcPr>
          <w:p w14:paraId="513D7A93" w14:textId="48CD465B" w:rsidR="00790ADA" w:rsidRDefault="00790ADA">
            <w:pPr>
              <w:pStyle w:val="Rightalign"/>
              <w:rPr>
                <w:rStyle w:val="Heading3Char"/>
              </w:rPr>
            </w:pPr>
            <w:r>
              <w:t>[</w:t>
            </w:r>
            <w:r w:rsidR="0050498C">
              <w:t>I</w:t>
            </w:r>
            <w:r>
              <w:t>nvoice</w:t>
            </w:r>
            <w:r w:rsidR="009740F2">
              <w:t>#</w:t>
            </w:r>
            <w:r>
              <w:t>]</w:t>
            </w:r>
            <w:r>
              <w:rPr>
                <w:rStyle w:val="Heading3Char"/>
              </w:rPr>
              <w:t xml:space="preserve">  </w:t>
            </w:r>
          </w:p>
          <w:p w14:paraId="0B5F1D00" w14:textId="0600FDAC" w:rsidR="00790ADA" w:rsidRDefault="00790ADA">
            <w:pPr>
              <w:pStyle w:val="Rightalign"/>
            </w:pPr>
            <w:r>
              <w:t>[</w:t>
            </w:r>
            <w:r w:rsidR="0050498C">
              <w:t>D</w:t>
            </w:r>
            <w:r w:rsidR="00A40A53">
              <w:t>ate</w:t>
            </w:r>
            <w:r>
              <w:t>]</w:t>
            </w:r>
          </w:p>
        </w:tc>
      </w:tr>
      <w:tr w:rsidR="00424AE2" w14:paraId="3622A570" w14:textId="77777777" w:rsidTr="00A853D4">
        <w:trPr>
          <w:trHeight w:val="1871"/>
        </w:trPr>
        <w:tc>
          <w:tcPr>
            <w:tcW w:w="6121" w:type="dxa"/>
          </w:tcPr>
          <w:p w14:paraId="18653D04" w14:textId="63C0F5CF" w:rsidR="00424AE2" w:rsidRDefault="00294491" w:rsidP="00553E6E">
            <w:pPr>
              <w:pStyle w:val="ContactInfo"/>
            </w:pPr>
            <w:r>
              <w:rPr>
                <w:rStyle w:val="Strong"/>
              </w:rPr>
              <w:t>Bill To</w:t>
            </w:r>
          </w:p>
          <w:p w14:paraId="5173F5E4" w14:textId="18DA8BD5" w:rsidR="00424AE2" w:rsidRPr="00BB5412" w:rsidRDefault="0009329B" w:rsidP="00BB5412">
            <w:pPr>
              <w:pStyle w:val="ContactInfo"/>
            </w:pPr>
            <w:r>
              <w:t>[</w:t>
            </w:r>
            <w:r w:rsidR="00294491">
              <w:t>c</w:t>
            </w:r>
            <w:r>
              <w:t>address1]</w:t>
            </w:r>
          </w:p>
          <w:p w14:paraId="68AD04C4" w14:textId="13331FA8" w:rsidR="00424AE2" w:rsidRPr="00BB5412" w:rsidRDefault="0009329B" w:rsidP="00BB5412">
            <w:pPr>
              <w:pStyle w:val="ContactInfo"/>
            </w:pPr>
            <w:r>
              <w:t>[</w:t>
            </w:r>
            <w:r w:rsidR="00294491">
              <w:t>c</w:t>
            </w:r>
            <w:r>
              <w:t>address2]</w:t>
            </w:r>
          </w:p>
          <w:p w14:paraId="56472CEA" w14:textId="77777777" w:rsidR="00424AE2" w:rsidRDefault="0009329B" w:rsidP="0009329B">
            <w:pPr>
              <w:pStyle w:val="ContactInfo"/>
            </w:pPr>
            <w:r>
              <w:t>[</w:t>
            </w:r>
            <w:r w:rsidR="00294491">
              <w:t>c</w:t>
            </w:r>
            <w:r>
              <w:t>address3]</w:t>
            </w:r>
          </w:p>
          <w:p w14:paraId="29254873" w14:textId="4A07B6F9" w:rsidR="008E0856" w:rsidRDefault="008E0856" w:rsidP="0009329B">
            <w:pPr>
              <w:pStyle w:val="ContactInfo"/>
            </w:pPr>
            <w:r>
              <w:t>[caddress4]</w:t>
            </w:r>
          </w:p>
        </w:tc>
        <w:tc>
          <w:tcPr>
            <w:tcW w:w="4679" w:type="dxa"/>
            <w:gridSpan w:val="2"/>
          </w:tcPr>
          <w:p w14:paraId="16592D82" w14:textId="199DFC8E" w:rsidR="00424AE2" w:rsidRDefault="00366DD3">
            <w:pPr>
              <w:pStyle w:val="Rightalign"/>
            </w:pPr>
            <w:r>
              <w:t xml:space="preserve"> </w:t>
            </w:r>
          </w:p>
          <w:p w14:paraId="7633A3DF" w14:textId="0C98D44E" w:rsidR="00424AE2" w:rsidRDefault="00366DD3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1305C3" w14:paraId="2548AB2D" w14:textId="77777777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6A31843D" w14:textId="77777777" w:rsidR="001305C3" w:rsidRPr="006224C3" w:rsidRDefault="00653E5D" w:rsidP="00CB34FD">
            <w:pPr>
              <w:pStyle w:val="Heading5"/>
              <w:outlineLvl w:val="4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346632234DE04BD4969DA5585FB99742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247" w:type="dxa"/>
            <w:vAlign w:val="center"/>
          </w:tcPr>
          <w:p w14:paraId="08AB0E1A" w14:textId="77777777" w:rsidR="001305C3" w:rsidRPr="006224C3" w:rsidRDefault="00653E5D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44F09A30116043C39C294906437CAF5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1305C3" w14:paraId="70DD5C25" w14:textId="77777777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6FDBABDF" w14:textId="74D73E44" w:rsidR="001305C3" w:rsidRDefault="0067451F" w:rsidP="00CB34FD">
            <w:pPr>
              <w:spacing w:line="276" w:lineRule="auto"/>
              <w:rPr>
                <w:b/>
              </w:rPr>
            </w:pPr>
            <w:r>
              <w:t>[desc1]</w:t>
            </w:r>
          </w:p>
        </w:tc>
        <w:tc>
          <w:tcPr>
            <w:tcW w:w="2247" w:type="dxa"/>
          </w:tcPr>
          <w:p w14:paraId="595D71A3" w14:textId="5797D113" w:rsidR="001305C3" w:rsidRDefault="0067451F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[am</w:t>
            </w:r>
            <w:r w:rsidR="0050498C">
              <w:t>oun</w:t>
            </w:r>
            <w:r>
              <w:t>t1]</w:t>
            </w:r>
          </w:p>
        </w:tc>
      </w:tr>
      <w:tr w:rsidR="001305C3" w14:paraId="47EC6597" w14:textId="77777777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7724E0CA" w14:textId="43BE36E4" w:rsidR="001305C3" w:rsidRDefault="008239E1" w:rsidP="00CB34FD">
            <w:pPr>
              <w:spacing w:line="276" w:lineRule="auto"/>
              <w:rPr>
                <w:b/>
              </w:rPr>
            </w:pPr>
            <w:r>
              <w:t>[desc2]</w:t>
            </w:r>
          </w:p>
        </w:tc>
        <w:tc>
          <w:tcPr>
            <w:tcW w:w="2247" w:type="dxa"/>
          </w:tcPr>
          <w:p w14:paraId="5CD08E35" w14:textId="43204A81" w:rsidR="001305C3" w:rsidRDefault="008239E1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[am</w:t>
            </w:r>
            <w:r w:rsidR="0050498C">
              <w:t>oun</w:t>
            </w:r>
            <w:r>
              <w:t>t2]</w:t>
            </w:r>
          </w:p>
        </w:tc>
      </w:tr>
      <w:tr w:rsidR="001305C3" w14:paraId="5650AD3C" w14:textId="77777777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53021FA1" w14:textId="6BD6235E" w:rsidR="001305C3" w:rsidRDefault="008239E1" w:rsidP="00CB34FD">
            <w:pPr>
              <w:spacing w:line="276" w:lineRule="auto"/>
              <w:rPr>
                <w:b/>
              </w:rPr>
            </w:pPr>
            <w:r>
              <w:t>[desc3]</w:t>
            </w:r>
          </w:p>
        </w:tc>
        <w:tc>
          <w:tcPr>
            <w:tcW w:w="2247" w:type="dxa"/>
          </w:tcPr>
          <w:p w14:paraId="13845229" w14:textId="210E9D23" w:rsidR="001305C3" w:rsidRDefault="008239E1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[am</w:t>
            </w:r>
            <w:r w:rsidR="0050498C">
              <w:t>oun</w:t>
            </w:r>
            <w:r>
              <w:t>t3]</w:t>
            </w:r>
          </w:p>
        </w:tc>
      </w:tr>
      <w:tr w:rsidR="001305C3" w14:paraId="176DE2D9" w14:textId="77777777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14:paraId="15051352" w14:textId="77777777" w:rsidR="001305C3" w:rsidRDefault="00653E5D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04BCDE38B6D144469D7CF525CC8F45EA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14:paraId="7EC2EF93" w14:textId="3CC71392" w:rsidR="001305C3" w:rsidRDefault="008239E1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 w:rsidR="006F3464">
              <w:t>T</w:t>
            </w:r>
            <w:r>
              <w:t>ot</w:t>
            </w:r>
            <w:r w:rsidR="00114433">
              <w:t>al</w:t>
            </w:r>
            <w:r w:rsidR="0050498C">
              <w:t>A</w:t>
            </w:r>
            <w:r>
              <w:t>m</w:t>
            </w:r>
            <w:r w:rsidR="009F63F0">
              <w:t>oun</w:t>
            </w:r>
            <w:r>
              <w:t>t</w:t>
            </w:r>
            <w:proofErr w:type="spellEnd"/>
            <w:r>
              <w:t>]</w:t>
            </w:r>
          </w:p>
        </w:tc>
      </w:tr>
    </w:tbl>
    <w:p w14:paraId="56A60EE3" w14:textId="77777777" w:rsidR="001062E9" w:rsidRDefault="001062E9" w:rsidP="001062E9">
      <w:pPr>
        <w:pStyle w:val="ContactInfo"/>
        <w:rPr>
          <w:rStyle w:val="Strong"/>
        </w:rPr>
      </w:pPr>
    </w:p>
    <w:p w14:paraId="31D21125" w14:textId="2EF19848" w:rsidR="001062E9" w:rsidRPr="001062E9" w:rsidRDefault="001062E9" w:rsidP="001062E9">
      <w:pPr>
        <w:pStyle w:val="ContactInfo"/>
        <w:rPr>
          <w:b/>
          <w:bCs/>
          <w:caps/>
          <w:color w:val="2E74B5" w:themeColor="accent1" w:themeShade="BF"/>
        </w:rPr>
      </w:pPr>
      <w:r w:rsidRPr="001062E9">
        <w:rPr>
          <w:rStyle w:val="Strong"/>
        </w:rPr>
        <w:t>Account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527"/>
      </w:tblGrid>
      <w:tr w:rsidR="004D20E4" w14:paraId="1CD4E5C3" w14:textId="5620C66D" w:rsidTr="004D20E4">
        <w:tc>
          <w:tcPr>
            <w:tcW w:w="2263" w:type="dxa"/>
          </w:tcPr>
          <w:p w14:paraId="196A448F" w14:textId="57D05A5D" w:rsidR="004D20E4" w:rsidRPr="002B7109" w:rsidRDefault="004D20E4" w:rsidP="001062E9">
            <w:pPr>
              <w:pStyle w:val="ContactInfo"/>
              <w:rPr>
                <w:rStyle w:val="Strong"/>
                <w:b w:val="0"/>
                <w:bCs w:val="0"/>
                <w:caps w:val="0"/>
                <w:color w:val="auto"/>
              </w:rPr>
            </w:pPr>
            <w:r w:rsidRPr="001062E9">
              <w:t xml:space="preserve">Bank Name:  </w:t>
            </w:r>
          </w:p>
        </w:tc>
        <w:tc>
          <w:tcPr>
            <w:tcW w:w="8527" w:type="dxa"/>
          </w:tcPr>
          <w:p w14:paraId="426930B2" w14:textId="1163EFB2" w:rsidR="004D20E4" w:rsidRPr="001062E9" w:rsidRDefault="004D20E4" w:rsidP="001062E9">
            <w:pPr>
              <w:pStyle w:val="ContactInfo"/>
            </w:pPr>
            <w:r>
              <w:t>[</w:t>
            </w:r>
            <w:proofErr w:type="spellStart"/>
            <w:r>
              <w:t>b</w:t>
            </w:r>
            <w:r w:rsidR="009B6A51">
              <w:t>ank</w:t>
            </w:r>
            <w:r w:rsidR="0050498C">
              <w:t>N</w:t>
            </w:r>
            <w:r>
              <w:t>ame</w:t>
            </w:r>
            <w:proofErr w:type="spellEnd"/>
            <w:r>
              <w:t>]</w:t>
            </w:r>
          </w:p>
        </w:tc>
      </w:tr>
      <w:tr w:rsidR="004D20E4" w14:paraId="5FCAC49E" w14:textId="587DE21F" w:rsidTr="004D20E4">
        <w:tc>
          <w:tcPr>
            <w:tcW w:w="2263" w:type="dxa"/>
          </w:tcPr>
          <w:p w14:paraId="2E7F2C14" w14:textId="71F86FC9" w:rsidR="004D20E4" w:rsidRDefault="004D20E4" w:rsidP="001062E9">
            <w:pPr>
              <w:pStyle w:val="ContactInfo"/>
              <w:rPr>
                <w:rStyle w:val="Strong"/>
              </w:rPr>
            </w:pPr>
            <w:r w:rsidRPr="001062E9">
              <w:t xml:space="preserve">Account Holder: </w:t>
            </w:r>
          </w:p>
        </w:tc>
        <w:tc>
          <w:tcPr>
            <w:tcW w:w="8527" w:type="dxa"/>
          </w:tcPr>
          <w:p w14:paraId="7058A7B6" w14:textId="4B880B28" w:rsidR="004D20E4" w:rsidRPr="001062E9" w:rsidRDefault="004D20E4" w:rsidP="001062E9">
            <w:pPr>
              <w:pStyle w:val="ContactInfo"/>
            </w:pPr>
            <w:r>
              <w:t>[</w:t>
            </w:r>
            <w:proofErr w:type="spellStart"/>
            <w:r w:rsidR="009B6A51">
              <w:t>acctHolder</w:t>
            </w:r>
            <w:proofErr w:type="spellEnd"/>
            <w:r>
              <w:t>]</w:t>
            </w:r>
          </w:p>
        </w:tc>
      </w:tr>
      <w:tr w:rsidR="004D20E4" w14:paraId="0D0CCE21" w14:textId="1426D2E7" w:rsidTr="004D20E4">
        <w:tc>
          <w:tcPr>
            <w:tcW w:w="2263" w:type="dxa"/>
          </w:tcPr>
          <w:p w14:paraId="00E5DAF0" w14:textId="74933B41" w:rsidR="004D20E4" w:rsidRDefault="004D20E4" w:rsidP="001062E9">
            <w:pPr>
              <w:pStyle w:val="ContactInfo"/>
              <w:rPr>
                <w:rStyle w:val="Strong"/>
              </w:rPr>
            </w:pPr>
            <w:r w:rsidRPr="001062E9">
              <w:t xml:space="preserve">Account Number:  </w:t>
            </w:r>
          </w:p>
        </w:tc>
        <w:tc>
          <w:tcPr>
            <w:tcW w:w="8527" w:type="dxa"/>
          </w:tcPr>
          <w:p w14:paraId="30759D0B" w14:textId="4C78F3B4" w:rsidR="004D20E4" w:rsidRPr="001062E9" w:rsidRDefault="004D20E4" w:rsidP="001062E9">
            <w:pPr>
              <w:pStyle w:val="ContactInfo"/>
            </w:pPr>
            <w:r>
              <w:t>[</w:t>
            </w:r>
            <w:proofErr w:type="spellStart"/>
            <w:r w:rsidR="009B6A51">
              <w:t>acctNumber</w:t>
            </w:r>
            <w:proofErr w:type="spellEnd"/>
            <w:r>
              <w:t>]</w:t>
            </w:r>
          </w:p>
        </w:tc>
      </w:tr>
      <w:tr w:rsidR="004D20E4" w14:paraId="77511D0F" w14:textId="2B168085" w:rsidTr="004D20E4">
        <w:tc>
          <w:tcPr>
            <w:tcW w:w="2263" w:type="dxa"/>
          </w:tcPr>
          <w:p w14:paraId="3F4C9085" w14:textId="77390829" w:rsidR="004D20E4" w:rsidRPr="002B7109" w:rsidRDefault="004D20E4" w:rsidP="001062E9">
            <w:pPr>
              <w:pStyle w:val="ContactInfo"/>
              <w:rPr>
                <w:rStyle w:val="Strong"/>
                <w:b w:val="0"/>
                <w:bCs w:val="0"/>
                <w:caps w:val="0"/>
                <w:color w:val="auto"/>
              </w:rPr>
            </w:pPr>
            <w:r w:rsidRPr="001062E9">
              <w:t>IFSC code:</w:t>
            </w:r>
            <w:r>
              <w:t xml:space="preserve"> </w:t>
            </w:r>
          </w:p>
        </w:tc>
        <w:tc>
          <w:tcPr>
            <w:tcW w:w="8527" w:type="dxa"/>
          </w:tcPr>
          <w:p w14:paraId="194D39C6" w14:textId="542E7065" w:rsidR="004D20E4" w:rsidRPr="001062E9" w:rsidRDefault="004D20E4" w:rsidP="001062E9">
            <w:pPr>
              <w:pStyle w:val="ContactInfo"/>
            </w:pPr>
            <w:r>
              <w:t>[</w:t>
            </w:r>
            <w:r w:rsidR="00AD7FF8">
              <w:t>IFSC</w:t>
            </w:r>
            <w:r>
              <w:t>]</w:t>
            </w:r>
          </w:p>
        </w:tc>
      </w:tr>
      <w:tr w:rsidR="004D20E4" w14:paraId="68339434" w14:textId="42AE1109" w:rsidTr="004D20E4">
        <w:tc>
          <w:tcPr>
            <w:tcW w:w="2263" w:type="dxa"/>
          </w:tcPr>
          <w:p w14:paraId="7DD4CFC4" w14:textId="237092F0" w:rsidR="004D20E4" w:rsidRDefault="004D20E4" w:rsidP="001062E9">
            <w:pPr>
              <w:pStyle w:val="ContactInfo"/>
              <w:rPr>
                <w:rStyle w:val="Strong"/>
              </w:rPr>
            </w:pPr>
            <w:r w:rsidRPr="001062E9">
              <w:t xml:space="preserve">PAN: </w:t>
            </w:r>
          </w:p>
        </w:tc>
        <w:tc>
          <w:tcPr>
            <w:tcW w:w="8527" w:type="dxa"/>
          </w:tcPr>
          <w:p w14:paraId="2AD05146" w14:textId="07E5BBA3" w:rsidR="004D20E4" w:rsidRPr="001062E9" w:rsidRDefault="004D20E4" w:rsidP="001062E9">
            <w:pPr>
              <w:pStyle w:val="ContactInfo"/>
            </w:pPr>
            <w:r>
              <w:t>[</w:t>
            </w:r>
            <w:r w:rsidR="00AD7FF8">
              <w:t>PAN</w:t>
            </w:r>
            <w:r>
              <w:t>]</w:t>
            </w:r>
          </w:p>
        </w:tc>
      </w:tr>
      <w:tr w:rsidR="004D20E4" w14:paraId="539E15C7" w14:textId="14CABD74" w:rsidTr="004D20E4">
        <w:tc>
          <w:tcPr>
            <w:tcW w:w="2263" w:type="dxa"/>
          </w:tcPr>
          <w:p w14:paraId="1DC96E6D" w14:textId="77777777" w:rsidR="004D20E4" w:rsidRDefault="004D20E4" w:rsidP="001062E9">
            <w:pPr>
              <w:pStyle w:val="ContactInfo"/>
              <w:rPr>
                <w:rStyle w:val="Strong"/>
              </w:rPr>
            </w:pPr>
          </w:p>
        </w:tc>
        <w:tc>
          <w:tcPr>
            <w:tcW w:w="8527" w:type="dxa"/>
          </w:tcPr>
          <w:p w14:paraId="40D2C882" w14:textId="77777777" w:rsidR="004D20E4" w:rsidRDefault="004D20E4" w:rsidP="001062E9">
            <w:pPr>
              <w:pStyle w:val="ContactInfo"/>
              <w:rPr>
                <w:rStyle w:val="Strong"/>
              </w:rPr>
            </w:pPr>
          </w:p>
        </w:tc>
      </w:tr>
    </w:tbl>
    <w:p w14:paraId="07001584" w14:textId="77777777" w:rsidR="001062E9" w:rsidRPr="001062E9" w:rsidRDefault="001062E9" w:rsidP="001062E9">
      <w:pPr>
        <w:pStyle w:val="ContactInfo"/>
        <w:rPr>
          <w:rStyle w:val="Strong"/>
        </w:rPr>
      </w:pPr>
    </w:p>
    <w:p w14:paraId="3A14C83D" w14:textId="7AB5C22B" w:rsidR="00CB6B82" w:rsidRPr="00CB6B82" w:rsidRDefault="00CB6B82" w:rsidP="00CB6B82">
      <w:pPr>
        <w:pStyle w:val="Closing"/>
      </w:pPr>
      <w:r w:rsidRPr="00CB6B82">
        <w:t>Payments will be issued on the 15th (+/- 5 days) of the following month, provided that:</w:t>
      </w:r>
    </w:p>
    <w:p w14:paraId="4A52A806" w14:textId="677D1B8A" w:rsidR="00CB6B82" w:rsidRPr="00CB6B82" w:rsidRDefault="00CB6B82" w:rsidP="00CB6B82">
      <w:pPr>
        <w:pStyle w:val="Closing"/>
      </w:pPr>
      <w:r w:rsidRPr="00CB6B82">
        <w:t>All the invoices are sent to Pianosa by 3 days before the payment day, and you have completed the agreed deliverables</w:t>
      </w:r>
      <w:r>
        <w:t>.</w:t>
      </w:r>
    </w:p>
    <w:p w14:paraId="5862FF6A" w14:textId="629FEA7F" w:rsidR="00424AE2" w:rsidRDefault="00CB6B82" w:rsidP="00CB6B82">
      <w:pPr>
        <w:pStyle w:val="Closing"/>
      </w:pPr>
      <w:r w:rsidRPr="00CB6B82">
        <w:t xml:space="preserve">If you have any questions concerning this invoice, please contact the team </w:t>
      </w:r>
      <w:hyperlink r:id="rId7" w:history="1">
        <w:r w:rsidR="007310A0" w:rsidRPr="00B3314A">
          <w:rPr>
            <w:rStyle w:val="Hyperlink"/>
          </w:rPr>
          <w:t>mailto:influencermanag</w:t>
        </w:r>
        <w:r w:rsidR="007310A0" w:rsidRPr="00B3314A">
          <w:rPr>
            <w:rStyle w:val="Hyperlink"/>
          </w:rPr>
          <w:t>e</w:t>
        </w:r>
        <w:r w:rsidR="007310A0" w:rsidRPr="00B3314A">
          <w:rPr>
            <w:rStyle w:val="Hyperlink"/>
          </w:rPr>
          <w:t>ment@thepianosa.com</w:t>
        </w:r>
      </w:hyperlink>
    </w:p>
    <w:p w14:paraId="7940FF08" w14:textId="77777777" w:rsidR="001305C3" w:rsidRDefault="00653E5D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9EFE7BC679D540758870110C091322EC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0E53" w14:textId="77777777" w:rsidR="00653E5D" w:rsidRDefault="00653E5D">
      <w:pPr>
        <w:spacing w:line="240" w:lineRule="auto"/>
      </w:pPr>
      <w:r>
        <w:separator/>
      </w:r>
    </w:p>
  </w:endnote>
  <w:endnote w:type="continuationSeparator" w:id="0">
    <w:p w14:paraId="1C83714E" w14:textId="77777777" w:rsidR="00653E5D" w:rsidRDefault="00653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AC2F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age number(Bottom of the page):"/>
      <w:tag w:val="Page number(Bottom of the page):"/>
      <w:id w:val="-118231415"/>
      <w:placeholder>
        <w:docPart w:val="1E79F6DB129D490EB5E11542999EEDCB"/>
      </w:placeholder>
      <w:showingPlcHdr/>
      <w15:appearance w15:val="hidden"/>
    </w:sdtPr>
    <w:sdtEndPr/>
    <w:sdtContent>
      <w:p w14:paraId="35856268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6A25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26B0" w14:textId="77777777" w:rsidR="00653E5D" w:rsidRDefault="00653E5D">
      <w:pPr>
        <w:spacing w:line="240" w:lineRule="auto"/>
      </w:pPr>
      <w:r>
        <w:separator/>
      </w:r>
    </w:p>
  </w:footnote>
  <w:footnote w:type="continuationSeparator" w:id="0">
    <w:p w14:paraId="70D25F97" w14:textId="77777777" w:rsidR="00653E5D" w:rsidRDefault="00653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8BE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E97A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4F2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238013">
    <w:abstractNumId w:val="9"/>
  </w:num>
  <w:num w:numId="2" w16cid:durableId="582835281">
    <w:abstractNumId w:val="7"/>
  </w:num>
  <w:num w:numId="3" w16cid:durableId="1349870995">
    <w:abstractNumId w:val="6"/>
  </w:num>
  <w:num w:numId="4" w16cid:durableId="2116095072">
    <w:abstractNumId w:val="5"/>
  </w:num>
  <w:num w:numId="5" w16cid:durableId="968702876">
    <w:abstractNumId w:val="4"/>
  </w:num>
  <w:num w:numId="6" w16cid:durableId="1311592315">
    <w:abstractNumId w:val="8"/>
  </w:num>
  <w:num w:numId="7" w16cid:durableId="1361778169">
    <w:abstractNumId w:val="3"/>
  </w:num>
  <w:num w:numId="8" w16cid:durableId="1995336385">
    <w:abstractNumId w:val="2"/>
  </w:num>
  <w:num w:numId="9" w16cid:durableId="1392656029">
    <w:abstractNumId w:val="1"/>
  </w:num>
  <w:num w:numId="10" w16cid:durableId="100859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D"/>
    <w:rsid w:val="00045B83"/>
    <w:rsid w:val="00047EFB"/>
    <w:rsid w:val="00051C66"/>
    <w:rsid w:val="00070619"/>
    <w:rsid w:val="0009329B"/>
    <w:rsid w:val="000A6FD7"/>
    <w:rsid w:val="000A7801"/>
    <w:rsid w:val="000D3834"/>
    <w:rsid w:val="000D7995"/>
    <w:rsid w:val="001062E9"/>
    <w:rsid w:val="00114433"/>
    <w:rsid w:val="001305C3"/>
    <w:rsid w:val="001336D0"/>
    <w:rsid w:val="001456C3"/>
    <w:rsid w:val="0014763D"/>
    <w:rsid w:val="001C03E2"/>
    <w:rsid w:val="001C24D9"/>
    <w:rsid w:val="00213D15"/>
    <w:rsid w:val="00227A4D"/>
    <w:rsid w:val="00242FE3"/>
    <w:rsid w:val="00245B36"/>
    <w:rsid w:val="00294491"/>
    <w:rsid w:val="002A30BA"/>
    <w:rsid w:val="002B7109"/>
    <w:rsid w:val="002D57CE"/>
    <w:rsid w:val="002E1698"/>
    <w:rsid w:val="002F5478"/>
    <w:rsid w:val="00330BF2"/>
    <w:rsid w:val="0036648F"/>
    <w:rsid w:val="00366DD3"/>
    <w:rsid w:val="003703BF"/>
    <w:rsid w:val="00375C70"/>
    <w:rsid w:val="003B4F9C"/>
    <w:rsid w:val="003B5731"/>
    <w:rsid w:val="003B754A"/>
    <w:rsid w:val="003E2C99"/>
    <w:rsid w:val="00404D40"/>
    <w:rsid w:val="00424AE2"/>
    <w:rsid w:val="00451AC8"/>
    <w:rsid w:val="004672A7"/>
    <w:rsid w:val="004D20E4"/>
    <w:rsid w:val="0050498C"/>
    <w:rsid w:val="00553E6E"/>
    <w:rsid w:val="00605396"/>
    <w:rsid w:val="006224C3"/>
    <w:rsid w:val="00652283"/>
    <w:rsid w:val="00653E5D"/>
    <w:rsid w:val="006577CA"/>
    <w:rsid w:val="00672BAA"/>
    <w:rsid w:val="0067451F"/>
    <w:rsid w:val="0068504E"/>
    <w:rsid w:val="006A535E"/>
    <w:rsid w:val="006C420F"/>
    <w:rsid w:val="006F3464"/>
    <w:rsid w:val="007310A0"/>
    <w:rsid w:val="00737EF9"/>
    <w:rsid w:val="00780CA3"/>
    <w:rsid w:val="00790ADA"/>
    <w:rsid w:val="007939A3"/>
    <w:rsid w:val="007E1C72"/>
    <w:rsid w:val="00800EAE"/>
    <w:rsid w:val="008239E1"/>
    <w:rsid w:val="00825DD8"/>
    <w:rsid w:val="008C1CB7"/>
    <w:rsid w:val="008E0856"/>
    <w:rsid w:val="0092461E"/>
    <w:rsid w:val="009450CA"/>
    <w:rsid w:val="009740F2"/>
    <w:rsid w:val="009863CD"/>
    <w:rsid w:val="009B1EA2"/>
    <w:rsid w:val="009B6A51"/>
    <w:rsid w:val="009F227F"/>
    <w:rsid w:val="009F63F0"/>
    <w:rsid w:val="00A003D0"/>
    <w:rsid w:val="00A0185B"/>
    <w:rsid w:val="00A2327F"/>
    <w:rsid w:val="00A350F6"/>
    <w:rsid w:val="00A40A53"/>
    <w:rsid w:val="00A853D4"/>
    <w:rsid w:val="00A96042"/>
    <w:rsid w:val="00A960CA"/>
    <w:rsid w:val="00AA1304"/>
    <w:rsid w:val="00AD7FF8"/>
    <w:rsid w:val="00B05F7D"/>
    <w:rsid w:val="00B35EF3"/>
    <w:rsid w:val="00B511E3"/>
    <w:rsid w:val="00B54B52"/>
    <w:rsid w:val="00B70BA4"/>
    <w:rsid w:val="00B862E8"/>
    <w:rsid w:val="00BA25D6"/>
    <w:rsid w:val="00BB5412"/>
    <w:rsid w:val="00C11181"/>
    <w:rsid w:val="00C26B3F"/>
    <w:rsid w:val="00C506F0"/>
    <w:rsid w:val="00CA4E61"/>
    <w:rsid w:val="00CA6910"/>
    <w:rsid w:val="00CB6B82"/>
    <w:rsid w:val="00CF7429"/>
    <w:rsid w:val="00CF79F4"/>
    <w:rsid w:val="00D87EEF"/>
    <w:rsid w:val="00D90E42"/>
    <w:rsid w:val="00DB31AE"/>
    <w:rsid w:val="00DD2806"/>
    <w:rsid w:val="00E54B4D"/>
    <w:rsid w:val="00E603D0"/>
    <w:rsid w:val="00EE7469"/>
    <w:rsid w:val="00F01598"/>
    <w:rsid w:val="00F123B4"/>
    <w:rsid w:val="00F9498B"/>
    <w:rsid w:val="00FB29E4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F5CB5C"/>
  <w15:chartTrackingRefBased/>
  <w15:docId w15:val="{BB44AACE-8C73-45D9-933B-A05B7E4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luencermanagement@thepianosa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vch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677C73B18B4226A012359EF5557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83B-D7CF-4819-BA46-A5280984BD09}"/>
      </w:docPartPr>
      <w:docPartBody>
        <w:p w:rsidR="00CD770B" w:rsidRDefault="00590F7C">
          <w:pPr>
            <w:pStyle w:val="35677C73B18B4226A012359EF5557427"/>
          </w:pPr>
          <w:r w:rsidRPr="006224C3">
            <w:t>Company Name</w:t>
          </w:r>
        </w:p>
      </w:docPartBody>
    </w:docPart>
    <w:docPart>
      <w:docPartPr>
        <w:name w:val="4D43D45FBB154FD7B06E1BD46BFFF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E2B81-A989-4ED8-9F01-D2CB27F29CA0}"/>
      </w:docPartPr>
      <w:docPartBody>
        <w:p w:rsidR="00CD770B" w:rsidRDefault="00590F7C">
          <w:pPr>
            <w:pStyle w:val="4D43D45FBB154FD7B06E1BD46BFFF6D8"/>
          </w:pPr>
          <w:r>
            <w:t>invoice</w:t>
          </w:r>
        </w:p>
      </w:docPartBody>
    </w:docPart>
    <w:docPart>
      <w:docPartPr>
        <w:name w:val="346632234DE04BD4969DA5585FB9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EC32-161C-4B5D-90B7-30EE641851DF}"/>
      </w:docPartPr>
      <w:docPartBody>
        <w:p w:rsidR="00CD770B" w:rsidRDefault="00590F7C">
          <w:pPr>
            <w:pStyle w:val="346632234DE04BD4969DA5585FB99742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44F09A30116043C39C294906437CA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0C70-FFFF-45AC-8608-1CA4C75B8DA7}"/>
      </w:docPartPr>
      <w:docPartBody>
        <w:p w:rsidR="00CD770B" w:rsidRDefault="00590F7C">
          <w:pPr>
            <w:pStyle w:val="44F09A30116043C39C294906437CAF56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04BCDE38B6D144469D7CF525CC8F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1CD61-2695-4DA7-92BC-96E960266E80}"/>
      </w:docPartPr>
      <w:docPartBody>
        <w:p w:rsidR="00CD770B" w:rsidRDefault="00590F7C">
          <w:pPr>
            <w:pStyle w:val="04BCDE38B6D144469D7CF525CC8F45EA"/>
          </w:pPr>
          <w:r w:rsidRPr="00800EAE">
            <w:rPr>
              <w:b/>
            </w:rPr>
            <w:t>Total</w:t>
          </w:r>
        </w:p>
      </w:docPartBody>
    </w:docPart>
    <w:docPart>
      <w:docPartPr>
        <w:name w:val="1E79F6DB129D490EB5E11542999E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31F5-626D-4BE4-B796-D2482B9AD3C5}"/>
      </w:docPartPr>
      <w:docPartBody>
        <w:p w:rsidR="00CD770B" w:rsidRDefault="00590F7C">
          <w:pPr>
            <w:pStyle w:val="1E79F6DB129D490EB5E11542999EEDC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9EFE7BC679D540758870110C09132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4559E-2524-4B5E-9AE4-5D9B47930415}"/>
      </w:docPartPr>
      <w:docPartBody>
        <w:p w:rsidR="00CD770B" w:rsidRDefault="00590F7C">
          <w:pPr>
            <w:pStyle w:val="9EFE7BC679D540758870110C091322EC"/>
          </w:pPr>
          <w:r>
            <w:t>Thank you for your business!</w:t>
          </w:r>
        </w:p>
      </w:docPartBody>
    </w:docPart>
    <w:docPart>
      <w:docPartPr>
        <w:name w:val="321C297BE34B4D179E215189FD328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15F-510B-4152-AA31-1A3D022F74C8}"/>
      </w:docPartPr>
      <w:docPartBody>
        <w:p w:rsidR="00CD770B" w:rsidRDefault="0048342B" w:rsidP="0048342B">
          <w:pPr>
            <w:pStyle w:val="321C297BE34B4D179E215189FD328DDE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73330D268E104C37B8329494C9EF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B33B-60FB-4704-A772-7AD8F6F98FB2}"/>
      </w:docPartPr>
      <w:docPartBody>
        <w:p w:rsidR="00CD770B" w:rsidRDefault="0048342B" w:rsidP="0048342B">
          <w:pPr>
            <w:pStyle w:val="73330D268E104C37B8329494C9EF751D"/>
          </w:pPr>
          <w:r w:rsidRPr="00652283">
            <w:rPr>
              <w:rStyle w:val="Strong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B"/>
    <w:rsid w:val="00186669"/>
    <w:rsid w:val="0048342B"/>
    <w:rsid w:val="00590F7C"/>
    <w:rsid w:val="0082286C"/>
    <w:rsid w:val="009D5325"/>
    <w:rsid w:val="00CD770B"/>
    <w:rsid w:val="00D427B9"/>
    <w:rsid w:val="00E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77C73B18B4226A012359EF5557427">
    <w:name w:val="35677C73B18B4226A012359EF5557427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4D43D45FBB154FD7B06E1BD46BFFF6D8">
    <w:name w:val="4D43D45FBB154FD7B06E1BD46BFFF6D8"/>
  </w:style>
  <w:style w:type="character" w:styleId="Strong">
    <w:name w:val="Strong"/>
    <w:basedOn w:val="DefaultParagraphFont"/>
    <w:uiPriority w:val="12"/>
    <w:unhideWhenUsed/>
    <w:qFormat/>
    <w:rsid w:val="0048342B"/>
    <w:rPr>
      <w:b/>
      <w:bCs/>
      <w:caps/>
      <w:smallCaps w:val="0"/>
      <w:color w:val="2F5496" w:themeColor="accent1" w:themeShade="BF"/>
    </w:rPr>
  </w:style>
  <w:style w:type="character" w:styleId="Emphasis">
    <w:name w:val="Emphasis"/>
    <w:basedOn w:val="DefaultParagraphFont"/>
    <w:uiPriority w:val="13"/>
    <w:qFormat/>
    <w:rPr>
      <w:b/>
      <w:iCs/>
      <w:color w:val="2F5496" w:themeColor="accent1" w:themeShade="BF"/>
    </w:rPr>
  </w:style>
  <w:style w:type="paragraph" w:customStyle="1" w:styleId="346632234DE04BD4969DA5585FB99742">
    <w:name w:val="346632234DE04BD4969DA5585FB99742"/>
  </w:style>
  <w:style w:type="paragraph" w:customStyle="1" w:styleId="44F09A30116043C39C294906437CAF56">
    <w:name w:val="44F09A30116043C39C294906437CAF56"/>
  </w:style>
  <w:style w:type="paragraph" w:customStyle="1" w:styleId="04BCDE38B6D144469D7CF525CC8F45EA">
    <w:name w:val="04BCDE38B6D144469D7CF525CC8F45EA"/>
  </w:style>
  <w:style w:type="paragraph" w:customStyle="1" w:styleId="211A733859CF47A0B3AE9F6340412C95">
    <w:name w:val="211A733859CF47A0B3AE9F6340412C95"/>
  </w:style>
  <w:style w:type="paragraph" w:customStyle="1" w:styleId="5E899FDB98014EE2B010B4CBA7D6CF44">
    <w:name w:val="5E899FDB98014EE2B010B4CBA7D6CF44"/>
  </w:style>
  <w:style w:type="paragraph" w:customStyle="1" w:styleId="A134B69B590C433080C77ECA8F773B62">
    <w:name w:val="A134B69B590C433080C77ECA8F773B62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val="en-US" w:eastAsia="ja-JP"/>
    </w:rPr>
  </w:style>
  <w:style w:type="paragraph" w:customStyle="1" w:styleId="B091642BAE5447F9A24F53E615C2CFFA">
    <w:name w:val="B091642BAE5447F9A24F53E615C2CFFA"/>
  </w:style>
  <w:style w:type="paragraph" w:customStyle="1" w:styleId="2DF380317AF14FC59A19995B5DA9155D">
    <w:name w:val="2DF380317AF14FC59A19995B5DA9155D"/>
  </w:style>
  <w:style w:type="paragraph" w:customStyle="1" w:styleId="74A32E9D4C1E42DC8CD693A35B2E628F">
    <w:name w:val="74A32E9D4C1E42DC8CD693A35B2E628F"/>
  </w:style>
  <w:style w:type="paragraph" w:customStyle="1" w:styleId="1E79F6DB129D490EB5E11542999EEDCB">
    <w:name w:val="1E79F6DB129D490EB5E11542999EEDCB"/>
  </w:style>
  <w:style w:type="paragraph" w:customStyle="1" w:styleId="BB9F187E8C724429867D3155C255958D">
    <w:name w:val="BB9F187E8C724429867D3155C255958D"/>
  </w:style>
  <w:style w:type="paragraph" w:customStyle="1" w:styleId="9EFE7BC679D540758870110C091322EC">
    <w:name w:val="9EFE7BC679D540758870110C091322EC"/>
  </w:style>
  <w:style w:type="paragraph" w:customStyle="1" w:styleId="321C297BE34B4D179E215189FD328DDE">
    <w:name w:val="321C297BE34B4D179E215189FD328DDE"/>
    <w:rsid w:val="0048342B"/>
  </w:style>
  <w:style w:type="paragraph" w:customStyle="1" w:styleId="73330D268E104C37B8329494C9EF751D">
    <w:name w:val="73330D268E104C37B8329494C9EF751D"/>
    <w:rsid w:val="00483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146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 chilwal</dc:creator>
  <cp:keywords>BlackMilk Media</cp:keywords>
  <cp:lastModifiedBy>Devendra Chilwal</cp:lastModifiedBy>
  <cp:revision>45</cp:revision>
  <dcterms:created xsi:type="dcterms:W3CDTF">2022-05-27T09:04:00Z</dcterms:created>
  <dcterms:modified xsi:type="dcterms:W3CDTF">2022-05-31T11:37:00Z</dcterms:modified>
</cp:coreProperties>
</file>